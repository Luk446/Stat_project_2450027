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56DA055E" w14:textId="77777777" w:rsidTr="00A43A5B">
        <w:trPr>
          <w:cantSplit/>
          <w:trHeight w:val="4488"/>
        </w:trPr>
        <w:tc>
          <w:tcPr>
            <w:tcW w:w="6285" w:type="dxa"/>
          </w:tcPr>
          <w:p w14:paraId="3E20E982" w14:textId="05FE8702" w:rsidR="00F448BC" w:rsidRDefault="003C57CF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8E1C70" wp14:editId="44202241">
                  <wp:extent cx="3853815" cy="203962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3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481B78B0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0FAAF2CD" w14:textId="692180FC" w:rsidR="00B77317" w:rsidRPr="00CD1539" w:rsidRDefault="003C57CF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subassem1</w:t>
                  </w:r>
                </w:p>
                <w:p w14:paraId="2C315C65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7CB251D3" w14:textId="0EFA5E57" w:rsidR="00B77317" w:rsidRPr="00CD1539" w:rsidRDefault="003C57CF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 w:rsidR="0048536D">
                    <w:rPr>
                      <w:rStyle w:val="Strong"/>
                      <w:b w:val="0"/>
                      <w:sz w:val="20"/>
                      <w:szCs w:val="20"/>
                    </w:rPr>
                    <w:t>11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December 2023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5FFA0243" w14:textId="66D8BCEA" w:rsidR="00B77317" w:rsidRPr="00CD1539" w:rsidRDefault="003C57CF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1535B2DD" w14:textId="015709C0" w:rsidR="00B77317" w:rsidRPr="006A441F" w:rsidRDefault="003C57CF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55E72618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60F1DED0" w14:textId="27DAFFF3" w:rsidR="00B77317" w:rsidRDefault="003C57CF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50D59DEA" w14:textId="5C583C0E" w:rsidR="003C57CF" w:rsidRDefault="001041F1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53194594" w:history="1">
                        <w:r w:rsidR="003C57CF" w:rsidRPr="00CF3E0E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3C57CF">
                          <w:rPr>
                            <w:noProof/>
                            <w:webHidden/>
                          </w:rPr>
                          <w:tab/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C57CF">
                          <w:rPr>
                            <w:noProof/>
                            <w:webHidden/>
                          </w:rPr>
                          <w:instrText xml:space="preserve"> PAGEREF _Toc153194594 \h </w:instrText>
                        </w:r>
                        <w:r w:rsidR="003C57CF">
                          <w:rPr>
                            <w:noProof/>
                            <w:webHidden/>
                          </w:rPr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C57CF">
                          <w:rPr>
                            <w:noProof/>
                            <w:webHidden/>
                          </w:rPr>
                          <w:t>1</w:t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E17F8CB" w14:textId="37B9C52B" w:rsidR="003C57CF" w:rsidRDefault="0048536D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153194595" w:history="1">
                        <w:r w:rsidR="003C57CF" w:rsidRPr="00CF3E0E">
                          <w:rPr>
                            <w:rStyle w:val="Hyperlink"/>
                            <w:noProof/>
                          </w:rPr>
                          <w:t>Assumptions</w:t>
                        </w:r>
                        <w:r w:rsidR="003C57CF">
                          <w:rPr>
                            <w:noProof/>
                            <w:webHidden/>
                          </w:rPr>
                          <w:tab/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C57CF">
                          <w:rPr>
                            <w:noProof/>
                            <w:webHidden/>
                          </w:rPr>
                          <w:instrText xml:space="preserve"> PAGEREF _Toc153194595 \h </w:instrText>
                        </w:r>
                        <w:r w:rsidR="003C57CF">
                          <w:rPr>
                            <w:noProof/>
                            <w:webHidden/>
                          </w:rPr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C57CF">
                          <w:rPr>
                            <w:noProof/>
                            <w:webHidden/>
                          </w:rPr>
                          <w:t>2</w:t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8B054F7" w14:textId="59EACA7E" w:rsidR="003C57CF" w:rsidRDefault="0048536D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153194596" w:history="1">
                        <w:r w:rsidR="003C57CF" w:rsidRPr="00CF3E0E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 w:rsidR="003C57CF">
                          <w:rPr>
                            <w:noProof/>
                            <w:webHidden/>
                          </w:rPr>
                          <w:tab/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C57CF">
                          <w:rPr>
                            <w:noProof/>
                            <w:webHidden/>
                          </w:rPr>
                          <w:instrText xml:space="preserve"> PAGEREF _Toc153194596 \h </w:instrText>
                        </w:r>
                        <w:r w:rsidR="003C57CF">
                          <w:rPr>
                            <w:noProof/>
                            <w:webHidden/>
                          </w:rPr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C57CF">
                          <w:rPr>
                            <w:noProof/>
                            <w:webHidden/>
                          </w:rPr>
                          <w:t>2</w:t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FB88409" w14:textId="166BBBF2" w:rsidR="003C57CF" w:rsidRDefault="0048536D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153194597" w:history="1">
                        <w:r w:rsidR="003C57CF" w:rsidRPr="00CF3E0E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 w:rsidR="003C57CF">
                          <w:rPr>
                            <w:noProof/>
                            <w:webHidden/>
                          </w:rPr>
                          <w:tab/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C57CF">
                          <w:rPr>
                            <w:noProof/>
                            <w:webHidden/>
                          </w:rPr>
                          <w:instrText xml:space="preserve"> PAGEREF _Toc153194597 \h </w:instrText>
                        </w:r>
                        <w:r w:rsidR="003C57CF">
                          <w:rPr>
                            <w:noProof/>
                            <w:webHidden/>
                          </w:rPr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C57CF">
                          <w:rPr>
                            <w:noProof/>
                            <w:webHidden/>
                          </w:rPr>
                          <w:t>3</w:t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4AE3438" w14:textId="5D3D4555" w:rsidR="003C57CF" w:rsidRDefault="0048536D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153194598" w:history="1">
                        <w:r w:rsidR="003C57CF" w:rsidRPr="00CF3E0E">
                          <w:rPr>
                            <w:rStyle w:val="Hyperlink"/>
                            <w:noProof/>
                          </w:rPr>
                          <w:t>Units</w:t>
                        </w:r>
                        <w:r w:rsidR="003C57CF">
                          <w:rPr>
                            <w:noProof/>
                            <w:webHidden/>
                          </w:rPr>
                          <w:tab/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C57CF">
                          <w:rPr>
                            <w:noProof/>
                            <w:webHidden/>
                          </w:rPr>
                          <w:instrText xml:space="preserve"> PAGEREF _Toc153194598 \h </w:instrText>
                        </w:r>
                        <w:r w:rsidR="003C57CF">
                          <w:rPr>
                            <w:noProof/>
                            <w:webHidden/>
                          </w:rPr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C57CF">
                          <w:rPr>
                            <w:noProof/>
                            <w:webHidden/>
                          </w:rPr>
                          <w:t>3</w:t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A163836" w14:textId="0EF398E5" w:rsidR="003C57CF" w:rsidRDefault="0048536D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153194599" w:history="1">
                        <w:r w:rsidR="003C57CF" w:rsidRPr="00CF3E0E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 w:rsidR="003C57CF">
                          <w:rPr>
                            <w:noProof/>
                            <w:webHidden/>
                          </w:rPr>
                          <w:tab/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C57CF">
                          <w:rPr>
                            <w:noProof/>
                            <w:webHidden/>
                          </w:rPr>
                          <w:instrText xml:space="preserve"> PAGEREF _Toc153194599 \h </w:instrText>
                        </w:r>
                        <w:r w:rsidR="003C57CF">
                          <w:rPr>
                            <w:noProof/>
                            <w:webHidden/>
                          </w:rPr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C57CF">
                          <w:rPr>
                            <w:noProof/>
                            <w:webHidden/>
                          </w:rPr>
                          <w:t>4</w:t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17750CD" w14:textId="6134C7BE" w:rsidR="003C57CF" w:rsidRDefault="0048536D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153194600" w:history="1">
                        <w:r w:rsidR="003C57CF" w:rsidRPr="00CF3E0E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 w:rsidR="003C57CF">
                          <w:rPr>
                            <w:noProof/>
                            <w:webHidden/>
                          </w:rPr>
                          <w:tab/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C57CF">
                          <w:rPr>
                            <w:noProof/>
                            <w:webHidden/>
                          </w:rPr>
                          <w:instrText xml:space="preserve"> PAGEREF _Toc153194600 \h </w:instrText>
                        </w:r>
                        <w:r w:rsidR="003C57CF">
                          <w:rPr>
                            <w:noProof/>
                            <w:webHidden/>
                          </w:rPr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C57CF">
                          <w:rPr>
                            <w:noProof/>
                            <w:webHidden/>
                          </w:rPr>
                          <w:t>4</w:t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9639280" w14:textId="2AA61367" w:rsidR="003C57CF" w:rsidRDefault="0048536D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153194601" w:history="1">
                        <w:r w:rsidR="003C57CF" w:rsidRPr="00CF3E0E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 w:rsidR="003C57CF">
                          <w:rPr>
                            <w:noProof/>
                            <w:webHidden/>
                          </w:rPr>
                          <w:tab/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C57CF">
                          <w:rPr>
                            <w:noProof/>
                            <w:webHidden/>
                          </w:rPr>
                          <w:instrText xml:space="preserve"> PAGEREF _Toc153194601 \h </w:instrText>
                        </w:r>
                        <w:r w:rsidR="003C57CF">
                          <w:rPr>
                            <w:noProof/>
                            <w:webHidden/>
                          </w:rPr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C57CF">
                          <w:rPr>
                            <w:noProof/>
                            <w:webHidden/>
                          </w:rPr>
                          <w:t>5</w:t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BF82405" w14:textId="5A3794A3" w:rsidR="003C57CF" w:rsidRDefault="0048536D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153194602" w:history="1">
                        <w:r w:rsidR="003C57CF" w:rsidRPr="00CF3E0E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 w:rsidR="003C57CF">
                          <w:rPr>
                            <w:noProof/>
                            <w:webHidden/>
                          </w:rPr>
                          <w:tab/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C57CF">
                          <w:rPr>
                            <w:noProof/>
                            <w:webHidden/>
                          </w:rPr>
                          <w:instrText xml:space="preserve"> PAGEREF _Toc153194602 \h </w:instrText>
                        </w:r>
                        <w:r w:rsidR="003C57CF">
                          <w:rPr>
                            <w:noProof/>
                            <w:webHidden/>
                          </w:rPr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C57CF">
                          <w:rPr>
                            <w:noProof/>
                            <w:webHidden/>
                          </w:rPr>
                          <w:t>5</w:t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98AC6D4" w14:textId="5260DD98" w:rsidR="003C57CF" w:rsidRDefault="0048536D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153194603" w:history="1">
                        <w:r w:rsidR="003C57CF" w:rsidRPr="00CF3E0E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 w:rsidR="003C57CF">
                          <w:rPr>
                            <w:noProof/>
                            <w:webHidden/>
                          </w:rPr>
                          <w:tab/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C57CF">
                          <w:rPr>
                            <w:noProof/>
                            <w:webHidden/>
                          </w:rPr>
                          <w:instrText xml:space="preserve"> PAGEREF _Toc153194603 \h </w:instrText>
                        </w:r>
                        <w:r w:rsidR="003C57CF">
                          <w:rPr>
                            <w:noProof/>
                            <w:webHidden/>
                          </w:rPr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C57CF">
                          <w:rPr>
                            <w:noProof/>
                            <w:webHidden/>
                          </w:rPr>
                          <w:t>6</w:t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BFAAC53" w14:textId="767D3834" w:rsidR="003C57CF" w:rsidRDefault="0048536D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153194604" w:history="1">
                        <w:r w:rsidR="003C57CF" w:rsidRPr="00CF3E0E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 w:rsidR="003C57CF">
                          <w:rPr>
                            <w:noProof/>
                            <w:webHidden/>
                          </w:rPr>
                          <w:tab/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C57CF">
                          <w:rPr>
                            <w:noProof/>
                            <w:webHidden/>
                          </w:rPr>
                          <w:instrText xml:space="preserve"> PAGEREF _Toc153194604 \h </w:instrText>
                        </w:r>
                        <w:r w:rsidR="003C57CF">
                          <w:rPr>
                            <w:noProof/>
                            <w:webHidden/>
                          </w:rPr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C57CF">
                          <w:rPr>
                            <w:noProof/>
                            <w:webHidden/>
                          </w:rPr>
                          <w:t>6</w:t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AB1C8FD" w14:textId="7B1D2246" w:rsidR="003C57CF" w:rsidRDefault="0048536D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153194605" w:history="1">
                        <w:r w:rsidR="003C57CF" w:rsidRPr="00CF3E0E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 w:rsidR="003C57CF">
                          <w:rPr>
                            <w:noProof/>
                            <w:webHidden/>
                          </w:rPr>
                          <w:tab/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C57CF">
                          <w:rPr>
                            <w:noProof/>
                            <w:webHidden/>
                          </w:rPr>
                          <w:instrText xml:space="preserve"> PAGEREF _Toc153194605 \h </w:instrText>
                        </w:r>
                        <w:r w:rsidR="003C57CF">
                          <w:rPr>
                            <w:noProof/>
                            <w:webHidden/>
                          </w:rPr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C57CF">
                          <w:rPr>
                            <w:noProof/>
                            <w:webHidden/>
                          </w:rPr>
                          <w:t>7</w:t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1786DC6" w14:textId="43CBA65A" w:rsidR="003C57CF" w:rsidRDefault="0048536D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153194606" w:history="1">
                        <w:r w:rsidR="003C57CF" w:rsidRPr="00CF3E0E">
                          <w:rPr>
                            <w:rStyle w:val="Hyperlink"/>
                            <w:noProof/>
                          </w:rPr>
                          <w:t>Beams</w:t>
                        </w:r>
                        <w:r w:rsidR="003C57CF">
                          <w:rPr>
                            <w:noProof/>
                            <w:webHidden/>
                          </w:rPr>
                          <w:tab/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C57CF">
                          <w:rPr>
                            <w:noProof/>
                            <w:webHidden/>
                          </w:rPr>
                          <w:instrText xml:space="preserve"> PAGEREF _Toc153194606 \h </w:instrText>
                        </w:r>
                        <w:r w:rsidR="003C57CF">
                          <w:rPr>
                            <w:noProof/>
                            <w:webHidden/>
                          </w:rPr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C57CF">
                          <w:rPr>
                            <w:noProof/>
                            <w:webHidden/>
                          </w:rPr>
                          <w:t>7</w:t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41812EF" w14:textId="2E7BD399" w:rsidR="003C57CF" w:rsidRDefault="0048536D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153194607" w:history="1">
                        <w:r w:rsidR="003C57CF" w:rsidRPr="00CF3E0E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 w:rsidR="003C57CF">
                          <w:rPr>
                            <w:noProof/>
                            <w:webHidden/>
                          </w:rPr>
                          <w:tab/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C57CF">
                          <w:rPr>
                            <w:noProof/>
                            <w:webHidden/>
                          </w:rPr>
                          <w:instrText xml:space="preserve"> PAGEREF _Toc153194607 \h </w:instrText>
                        </w:r>
                        <w:r w:rsidR="003C57CF">
                          <w:rPr>
                            <w:noProof/>
                            <w:webHidden/>
                          </w:rPr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C57CF">
                          <w:rPr>
                            <w:noProof/>
                            <w:webHidden/>
                          </w:rPr>
                          <w:t>8</w:t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A9B11AB" w14:textId="73E5F844" w:rsidR="003C57CF" w:rsidRDefault="0048536D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153194608" w:history="1">
                        <w:r w:rsidR="003C57CF" w:rsidRPr="00CF3E0E">
                          <w:rPr>
                            <w:rStyle w:val="Hyperlink"/>
                            <w:noProof/>
                          </w:rPr>
                          <w:t>Conclusion</w:t>
                        </w:r>
                        <w:r w:rsidR="003C57CF">
                          <w:rPr>
                            <w:noProof/>
                            <w:webHidden/>
                          </w:rPr>
                          <w:tab/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C57CF">
                          <w:rPr>
                            <w:noProof/>
                            <w:webHidden/>
                          </w:rPr>
                          <w:instrText xml:space="preserve"> PAGEREF _Toc153194608 \h </w:instrText>
                        </w:r>
                        <w:r w:rsidR="003C57CF">
                          <w:rPr>
                            <w:noProof/>
                            <w:webHidden/>
                          </w:rPr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C57CF">
                          <w:rPr>
                            <w:noProof/>
                            <w:webHidden/>
                          </w:rPr>
                          <w:t>10</w:t>
                        </w:r>
                        <w:r w:rsidR="003C57C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9FDBA76" w14:textId="2A01CBD4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1FAD4FC5" w14:textId="77777777" w:rsidR="00F448BC" w:rsidRDefault="00F448BC" w:rsidP="00A5373F"/>
        </w:tc>
      </w:tr>
      <w:tr w:rsidR="00F448BC" w14:paraId="0572CB67" w14:textId="77777777" w:rsidTr="00BE081A">
        <w:trPr>
          <w:cantSplit/>
          <w:trHeight w:val="3924"/>
        </w:trPr>
        <w:tc>
          <w:tcPr>
            <w:tcW w:w="6285" w:type="dxa"/>
          </w:tcPr>
          <w:p w14:paraId="050CC7F6" w14:textId="062BB5AC" w:rsidR="00C27B5D" w:rsidRDefault="003C57CF" w:rsidP="00C27B5D">
            <w:pPr>
              <w:pStyle w:val="Heading1"/>
            </w:pPr>
            <w:bookmarkStart w:id="0" w:name="_Toc153194594"/>
            <w:r>
              <w:t>Description</w:t>
            </w:r>
            <w:bookmarkEnd w:id="0"/>
          </w:p>
          <w:p w14:paraId="565FCF8E" w14:textId="53FE8907" w:rsidR="00F448BC" w:rsidRPr="00E65D6E" w:rsidRDefault="003C57CF" w:rsidP="00FF408C">
            <w:r>
              <w:t>No Data</w:t>
            </w:r>
          </w:p>
        </w:tc>
        <w:tc>
          <w:tcPr>
            <w:tcW w:w="4713" w:type="dxa"/>
            <w:vMerge/>
          </w:tcPr>
          <w:p w14:paraId="34AA545A" w14:textId="77777777" w:rsidR="00F448BC" w:rsidRPr="00A33AA4" w:rsidRDefault="00F448BC" w:rsidP="00840CC7">
            <w:pPr>
              <w:pStyle w:val="TOC3"/>
            </w:pPr>
          </w:p>
        </w:tc>
      </w:tr>
    </w:tbl>
    <w:p w14:paraId="1FF1E591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4A0FCA34" w14:textId="77777777" w:rsidTr="00DD03CF">
        <w:tc>
          <w:tcPr>
            <w:tcW w:w="11016" w:type="dxa"/>
          </w:tcPr>
          <w:p w14:paraId="1E00B987" w14:textId="16AEE4BB" w:rsidR="00343025" w:rsidRDefault="003C57CF" w:rsidP="00343025">
            <w:pPr>
              <w:pStyle w:val="Heading1"/>
            </w:pPr>
            <w:bookmarkStart w:id="1" w:name="_Toc153194595"/>
            <w:bookmarkStart w:id="2" w:name="_Toc243733140"/>
            <w:bookmarkStart w:id="3" w:name="_Toc245020107"/>
            <w:bookmarkStart w:id="4" w:name="_Toc245020139"/>
            <w:r>
              <w:lastRenderedPageBreak/>
              <w:t>Assumptions</w:t>
            </w:r>
            <w:bookmarkEnd w:id="1"/>
          </w:p>
          <w:p w14:paraId="3649D8D2" w14:textId="4CB2D94D" w:rsidR="00A96F2C" w:rsidRDefault="00A96F2C" w:rsidP="00A96F2C"/>
        </w:tc>
      </w:tr>
    </w:tbl>
    <w:p w14:paraId="5ACD0588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51C3C566" w14:textId="77777777" w:rsidTr="00ED5A01">
        <w:tc>
          <w:tcPr>
            <w:tcW w:w="11016" w:type="dxa"/>
          </w:tcPr>
          <w:p w14:paraId="065A07AE" w14:textId="3CB445B7" w:rsidR="00FF408C" w:rsidRDefault="003C57CF" w:rsidP="00FF408C">
            <w:pPr>
              <w:pStyle w:val="Heading1"/>
            </w:pPr>
            <w:bookmarkStart w:id="5" w:name="_Toc153194596"/>
            <w:r>
              <w:t>Model Information</w:t>
            </w:r>
            <w:bookmarkEnd w:id="5"/>
          </w:p>
          <w:p w14:paraId="46E54673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315AA0FA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123E9477" w14:textId="77777777" w:rsidTr="00077EA0">
                    <w:tc>
                      <w:tcPr>
                        <w:tcW w:w="8640" w:type="dxa"/>
                      </w:tcPr>
                      <w:p w14:paraId="64CC7202" w14:textId="3C7E551F" w:rsidR="00077EA0" w:rsidRDefault="003C57CF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55944CC5" wp14:editId="03482CBA">
                              <wp:extent cx="5349240" cy="2830830"/>
                              <wp:effectExtent l="0" t="0" r="3810" b="762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830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5D255A0" w14:textId="764DD739" w:rsidR="00C16188" w:rsidRDefault="003C57CF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subassem1</w:t>
                  </w:r>
                </w:p>
                <w:p w14:paraId="712B9E09" w14:textId="1DF9579E" w:rsidR="00C16188" w:rsidRDefault="003C57CF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7BC5DE60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CDE6B43" w14:textId="645DB547" w:rsidR="00C16188" w:rsidRPr="0044448A" w:rsidRDefault="003C57CF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2DE0B676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0F0FE96" w14:textId="7A4F5D5E" w:rsidR="00C16188" w:rsidRDefault="003C57CF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863A81E" w14:textId="7A906410" w:rsidR="00C16188" w:rsidRDefault="003C57C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23568D4" w14:textId="27E83534" w:rsidR="00C16188" w:rsidRDefault="003C57C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603765D" w14:textId="4CFDDBF3" w:rsidR="00C16188" w:rsidRDefault="003C57C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3C57CF" w14:paraId="5E234598" w14:textId="77777777" w:rsidTr="00E22F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A51118" w14:textId="190DFE1A" w:rsidR="003C57CF" w:rsidRDefault="003C57CF" w:rsidP="00E22F29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Chamfer4</w:t>
                  </w:r>
                </w:p>
                <w:p w14:paraId="628D6EDA" w14:textId="3ECD1BE0" w:rsidR="003C57CF" w:rsidRPr="0044448A" w:rsidRDefault="003C57CF" w:rsidP="00E22F2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DB33544" wp14:editId="65D0A94A">
                        <wp:extent cx="1562735" cy="826770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26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E296AE" w14:textId="691057FE" w:rsidR="003C57CF" w:rsidRPr="0044448A" w:rsidRDefault="003C57CF" w:rsidP="00E22F2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D36DFE" w14:textId="77777777" w:rsidR="003C57CF" w:rsidRDefault="003C57CF" w:rsidP="00E22F2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Mass:0.00321255 kg</w:t>
                  </w:r>
                </w:p>
                <w:p w14:paraId="1136A136" w14:textId="77777777" w:rsidR="003C57CF" w:rsidRDefault="003C57CF" w:rsidP="00E22F2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Volume:7.10741e-07 m^3</w:t>
                  </w:r>
                </w:p>
                <w:p w14:paraId="7E621F52" w14:textId="77777777" w:rsidR="003C57CF" w:rsidRDefault="003C57CF" w:rsidP="00E22F2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Density:4,520 kg/m^3</w:t>
                  </w:r>
                </w:p>
                <w:p w14:paraId="7F9ECF9B" w14:textId="77777777" w:rsidR="003C57CF" w:rsidRDefault="003C57CF" w:rsidP="00E22F2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Weight:0.031483 N</w:t>
                  </w:r>
                </w:p>
                <w:p w14:paraId="1DBB8A39" w14:textId="155882CE" w:rsidR="003C57CF" w:rsidRPr="0044448A" w:rsidRDefault="003C57CF" w:rsidP="00E22F2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F941D4" w14:textId="77777777" w:rsidR="003C57CF" w:rsidRDefault="003C57CF" w:rsidP="00E22F2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C:\Users\2450027\OneDrive - University of Dundee\Desktop\Research and devlopment skills\Prosthetics\Luke\Solidworks\Bottoomclip.SLDPRT</w:t>
                  </w:r>
                </w:p>
                <w:p w14:paraId="3EB26D98" w14:textId="675F2406" w:rsidR="003C57CF" w:rsidRPr="0044448A" w:rsidRDefault="003C57CF" w:rsidP="00E22F2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10 00:11:07 2023</w:t>
                  </w:r>
                </w:p>
              </w:tc>
            </w:tr>
            <w:tr w:rsidR="00C16188" w14:paraId="7724E552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C49D31" w14:textId="61C99781" w:rsidR="00C16188" w:rsidRDefault="003C57CF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Boss-Extrude2</w:t>
                  </w:r>
                </w:p>
                <w:p w14:paraId="31CF2FDA" w14:textId="4281DE66" w:rsidR="004B3022" w:rsidRPr="0044448A" w:rsidRDefault="003C57CF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B3DC227" wp14:editId="7B3FDDD2">
                        <wp:extent cx="1562735" cy="826770"/>
                        <wp:effectExtent l="0" t="0" r="0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26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6B89DF" w14:textId="0143F202" w:rsidR="00C16188" w:rsidRPr="0044448A" w:rsidRDefault="003C57C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FD139F" w14:textId="77777777" w:rsidR="003C57CF" w:rsidRDefault="003C57C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Mass:0.000356278 kg</w:t>
                  </w:r>
                </w:p>
                <w:p w14:paraId="4F9176B9" w14:textId="77777777" w:rsidR="003C57CF" w:rsidRDefault="003C57C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Volume:7.88226e-08 m^3</w:t>
                  </w:r>
                </w:p>
                <w:p w14:paraId="675A6AD6" w14:textId="77777777" w:rsidR="003C57CF" w:rsidRDefault="003C57C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Density:4,520 kg/m^3</w:t>
                  </w:r>
                </w:p>
                <w:p w14:paraId="2505573B" w14:textId="77777777" w:rsidR="003C57CF" w:rsidRDefault="003C57C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Weight:0.00349152 N</w:t>
                  </w:r>
                </w:p>
                <w:p w14:paraId="5C951B62" w14:textId="12C18483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B72742" w14:textId="77777777" w:rsidR="003C57CF" w:rsidRDefault="003C57C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C:\Users\2450027\OneDrive - University of Dundee\Desktop\Research and devlopment skills\Prosthetics\Luke\Solidworks\Screw.SLDPRT</w:t>
                  </w:r>
                </w:p>
                <w:p w14:paraId="5F4863AE" w14:textId="2169CD52" w:rsidR="00C16188" w:rsidRPr="0044448A" w:rsidRDefault="003C57C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10 00:11:43 2023</w:t>
                  </w:r>
                </w:p>
              </w:tc>
            </w:tr>
          </w:tbl>
          <w:p w14:paraId="6B024952" w14:textId="30FE156B" w:rsidR="00FF408C" w:rsidRDefault="00FF408C" w:rsidP="00A96F2C"/>
        </w:tc>
      </w:tr>
    </w:tbl>
    <w:p w14:paraId="5E78C893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6FD91932" w14:textId="77777777" w:rsidTr="005E294F">
        <w:tc>
          <w:tcPr>
            <w:tcW w:w="11016" w:type="dxa"/>
          </w:tcPr>
          <w:p w14:paraId="5AB3862B" w14:textId="7465C37A" w:rsidR="00B35001" w:rsidRPr="00B35001" w:rsidRDefault="003C57CF" w:rsidP="00B35001">
            <w:pPr>
              <w:pStyle w:val="Heading1"/>
            </w:pPr>
            <w:bookmarkStart w:id="6" w:name="_Toc153194597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24"/>
              <w:gridCol w:w="5314"/>
            </w:tblGrid>
            <w:tr w:rsidR="00B35001" w14:paraId="5DC8817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2F0680" w14:textId="1D0DDDCA" w:rsidR="00B35001" w:rsidRDefault="003C57CF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191F0A" w14:textId="4C8B053A" w:rsidR="00B35001" w:rsidRDefault="003C57C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3C57CF" w14:paraId="0BC3DE9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44A482" w14:textId="743EBEAF" w:rsidR="003C57CF" w:rsidRDefault="003C57CF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67EB89" w14:textId="2626477F" w:rsidR="003C57CF" w:rsidRDefault="003C57C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3C57CF" w14:paraId="5443BE5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060B28" w14:textId="45E9C867" w:rsidR="003C57CF" w:rsidRDefault="003C57CF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E6B893" w14:textId="34B9E51F" w:rsidR="003C57CF" w:rsidRDefault="003C57C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3C57CF" w14:paraId="26D2705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65C10A" w14:textId="722C7E89" w:rsidR="003C57CF" w:rsidRDefault="003C57CF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AB89CE" w14:textId="2FFF522B" w:rsidR="003C57CF" w:rsidRDefault="003C57C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3C57CF" w14:paraId="3BC44E7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473EDC" w14:textId="7501E185" w:rsidR="003C57CF" w:rsidRDefault="003C57CF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435298" w14:textId="6435AC6A" w:rsidR="003C57CF" w:rsidRDefault="003C57C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3C57CF" w14:paraId="2E60392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B2A9AB" w14:textId="3C7DBD66" w:rsidR="003C57CF" w:rsidRDefault="003C57CF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2401A8" w14:textId="3ED7D449" w:rsidR="003C57CF" w:rsidRDefault="003C57C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3C57CF" w14:paraId="5A89936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D135DB" w14:textId="6AE9631C" w:rsidR="003C57CF" w:rsidRDefault="003C57CF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0C00DB" w14:textId="168C10F3" w:rsidR="003C57CF" w:rsidRDefault="003C57C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C57CF" w14:paraId="7F2866B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755244" w14:textId="4BFAA32C" w:rsidR="003C57CF" w:rsidRDefault="003C57CF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E1C3FB" w14:textId="6952BD80" w:rsidR="003C57CF" w:rsidRDefault="003C57C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3C57CF" w14:paraId="7387568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DED7B0" w14:textId="2A0F1F7C" w:rsidR="003C57CF" w:rsidRDefault="003C57CF" w:rsidP="005E294F">
                  <w:proofErr w:type="spellStart"/>
                  <w:r>
                    <w:t>Inplane</w:t>
                  </w:r>
                  <w:proofErr w:type="spellEnd"/>
                  <w:r>
                    <w:t xml:space="preserve">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0539CD" w14:textId="21379291" w:rsidR="003C57CF" w:rsidRDefault="003C57C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C57CF" w14:paraId="4725832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BB185A" w14:textId="0525670F" w:rsidR="003C57CF" w:rsidRDefault="003C57CF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A215A7" w14:textId="06EF4F8B" w:rsidR="003C57CF" w:rsidRDefault="003C57C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C57CF" w14:paraId="4953D5C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56124D" w14:textId="303C31EC" w:rsidR="003C57CF" w:rsidRDefault="003C57CF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08D158" w14:textId="1053F165" w:rsidR="003C57CF" w:rsidRDefault="003C57C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C57CF" w14:paraId="256DA6F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3CF6A4" w14:textId="7AAA1342" w:rsidR="003C57CF" w:rsidRDefault="003C57CF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CEB11E" w14:textId="69B1D584" w:rsidR="003C57CF" w:rsidRDefault="003C57C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3C57CF" w14:paraId="1D2FBF0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B5C960" w14:textId="4BC117F5" w:rsidR="003C57CF" w:rsidRDefault="003C57CF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FB1A60" w14:textId="49C101B9" w:rsidR="003C57CF" w:rsidRDefault="003C57C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C57CF" w14:paraId="0B9D3CA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461207" w14:textId="2A2CBD71" w:rsidR="003C57CF" w:rsidRDefault="003C57CF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2E69CA" w14:textId="116C6BAD" w:rsidR="003C57CF" w:rsidRDefault="003C57C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3C57CF" w14:paraId="763523D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739439" w14:textId="6FAD1AB0" w:rsidR="003C57CF" w:rsidRDefault="003C57CF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0A3236" w14:textId="5EE5D0A4" w:rsidR="003C57CF" w:rsidRDefault="003C57C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C57CF" w14:paraId="558D8D9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D29C23" w14:textId="327D0D94" w:rsidR="003C57CF" w:rsidRDefault="003C57CF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BCD6E9" w14:textId="027EC40E" w:rsidR="003C57CF" w:rsidRDefault="003C57C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C57CF" w14:paraId="4753FA8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9796F6" w14:textId="7BBDE6A0" w:rsidR="003C57CF" w:rsidRDefault="003C57CF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871596" w14:textId="3F457811" w:rsidR="003C57CF" w:rsidRDefault="003C57C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SOLIDWORKS document (C:\Users\2450027\OneDrive - University of Dundee\Desktop\Research and </w:t>
                  </w:r>
                  <w:proofErr w:type="spellStart"/>
                  <w:r>
                    <w:t>devlopment</w:t>
                  </w:r>
                  <w:proofErr w:type="spellEnd"/>
                  <w:r>
                    <w:t xml:space="preserve"> skills\Prosthetics\Luke\Solidworks)</w:t>
                  </w:r>
                </w:p>
              </w:tc>
            </w:tr>
          </w:tbl>
          <w:p w14:paraId="2AF40E66" w14:textId="7396344A" w:rsidR="005E294F" w:rsidRDefault="005E294F" w:rsidP="00A96F2C"/>
        </w:tc>
      </w:tr>
      <w:bookmarkEnd w:id="2"/>
      <w:bookmarkEnd w:id="3"/>
      <w:bookmarkEnd w:id="4"/>
    </w:tbl>
    <w:p w14:paraId="76A89191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296F244D" w14:textId="77777777" w:rsidTr="00E80CD9">
        <w:tc>
          <w:tcPr>
            <w:tcW w:w="11016" w:type="dxa"/>
          </w:tcPr>
          <w:p w14:paraId="3BE55200" w14:textId="76093E1F" w:rsidR="00F33129" w:rsidRPr="00B35001" w:rsidRDefault="003C57CF" w:rsidP="000A7C6B">
            <w:pPr>
              <w:pStyle w:val="Heading1"/>
            </w:pPr>
            <w:bookmarkStart w:id="7" w:name="_Toc153194598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107DF9A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879A3F" w14:textId="4E1F07CE" w:rsidR="00F33129" w:rsidRDefault="003C57CF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355154" w14:textId="711C1BC8" w:rsidR="00F33129" w:rsidRDefault="003C57C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3C57CF" w14:paraId="4FDB92E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58945F" w14:textId="359E894C" w:rsidR="003C57CF" w:rsidRDefault="003C57CF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40AA8C" w14:textId="1E05EDFF" w:rsidR="003C57CF" w:rsidRDefault="003C57CF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3C57CF" w14:paraId="3AD5540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9C987F" w14:textId="2504E250" w:rsidR="003C57CF" w:rsidRDefault="003C57CF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92E7D9" w14:textId="476AEE21" w:rsidR="003C57CF" w:rsidRDefault="003C57C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3C57CF" w14:paraId="7180F35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D5D09C" w14:textId="7B037916" w:rsidR="003C57CF" w:rsidRDefault="003C57CF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B0CBA3" w14:textId="4F493B33" w:rsidR="003C57CF" w:rsidRDefault="003C57CF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3C57CF" w14:paraId="78B5F72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2DEB40" w14:textId="77D73CAD" w:rsidR="003C57CF" w:rsidRDefault="003C57CF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A6A934" w14:textId="173FAAF7" w:rsidR="003C57CF" w:rsidRDefault="003C57C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064F40A1" w14:textId="36F084A0" w:rsidR="00F33129" w:rsidRDefault="00F33129" w:rsidP="000A7C6B"/>
        </w:tc>
      </w:tr>
    </w:tbl>
    <w:p w14:paraId="27D06036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384AB3A5" w14:textId="77777777" w:rsidTr="005273D5">
        <w:trPr>
          <w:trHeight w:val="4158"/>
        </w:trPr>
        <w:tc>
          <w:tcPr>
            <w:tcW w:w="11136" w:type="dxa"/>
          </w:tcPr>
          <w:p w14:paraId="0007C0FA" w14:textId="205B12F4" w:rsidR="00E80CD9" w:rsidRPr="00AC3438" w:rsidRDefault="003C57CF" w:rsidP="000A7C6B">
            <w:pPr>
              <w:pStyle w:val="Heading1"/>
            </w:pPr>
            <w:bookmarkStart w:id="8" w:name="_Toc153194599"/>
            <w:bookmarkStart w:id="9" w:name="_Toc243733144"/>
            <w:bookmarkStart w:id="10" w:name="_Toc245020112"/>
            <w:bookmarkStart w:id="11" w:name="_Toc245020144"/>
            <w:r>
              <w:lastRenderedPageBreak/>
              <w:t>Material Properties</w:t>
            </w:r>
            <w:bookmarkEnd w:id="8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7CEE75A6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482E3A1" w14:textId="628BB083" w:rsidR="00E80CD9" w:rsidRPr="003E6C57" w:rsidRDefault="003C57CF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C6362CA" w14:textId="1947A6F2" w:rsidR="00E80CD9" w:rsidRPr="003E6C57" w:rsidRDefault="003C57CF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BD1DBEA" w14:textId="5AE00DAB" w:rsidR="00E80CD9" w:rsidRPr="003E6C57" w:rsidRDefault="003C57CF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72421F1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632452BF" w14:textId="56C4ECC8" w:rsidR="00E80CD9" w:rsidRPr="00577134" w:rsidRDefault="003C57CF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5BBCA80B" wp14:editId="2E3E5DF4">
                        <wp:extent cx="1904365" cy="1007745"/>
                        <wp:effectExtent l="0" t="0" r="635" b="1905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07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7B09CEF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3874388" w14:textId="0A3BB7BA" w:rsidR="00E80CD9" w:rsidRPr="00BE6656" w:rsidRDefault="003C57CF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7365939" w14:textId="278D292B" w:rsidR="00E80CD9" w:rsidRPr="00BE6656" w:rsidRDefault="003C57C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Ti-6Al-7Nb</w:t>
                        </w:r>
                      </w:p>
                    </w:tc>
                  </w:tr>
                  <w:tr w:rsidR="003C57CF" w:rsidRPr="00577134" w14:paraId="66AD346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991457E" w14:textId="1DBFC5EF" w:rsidR="003C57CF" w:rsidRDefault="003C57C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523BA42" w14:textId="611920FD" w:rsidR="003C57CF" w:rsidRDefault="003C57C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3C57CF" w:rsidRPr="00577134" w14:paraId="52DFFEB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146ADBD" w14:textId="763AD05C" w:rsidR="003C57CF" w:rsidRDefault="003C57C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F83EB21" w14:textId="49584BE9" w:rsidR="003C57CF" w:rsidRDefault="003C57C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3C57CF" w:rsidRPr="00577134" w14:paraId="6F9E9A4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E3EA69E" w14:textId="32906C9B" w:rsidR="003C57CF" w:rsidRDefault="003C57C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48AE5CC" w14:textId="69A34AC0" w:rsidR="003C57CF" w:rsidRDefault="003C57C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9e+08 N/m^2</w:t>
                        </w:r>
                      </w:p>
                    </w:tc>
                  </w:tr>
                  <w:tr w:rsidR="003C57CF" w:rsidRPr="00577134" w14:paraId="5B7A3EE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6D6EDBE" w14:textId="7BCCB0D5" w:rsidR="003C57CF" w:rsidRDefault="003C57C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E6B7527" w14:textId="76A8D80E" w:rsidR="003C57CF" w:rsidRDefault="003C57C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1.05e+11 N/m^2</w:t>
                        </w:r>
                      </w:p>
                    </w:tc>
                  </w:tr>
                  <w:tr w:rsidR="003C57CF" w:rsidRPr="00577134" w14:paraId="05BCB1A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FD513D9" w14:textId="32F6F9C7" w:rsidR="003C57CF" w:rsidRDefault="003C57C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C6765E4" w14:textId="47D9190A" w:rsidR="003C57CF" w:rsidRDefault="003C57C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0.34  </w:t>
                        </w:r>
                      </w:p>
                    </w:tc>
                  </w:tr>
                  <w:tr w:rsidR="003C57CF" w:rsidRPr="00577134" w14:paraId="5FF2C97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2219B70" w14:textId="00282417" w:rsidR="003C57CF" w:rsidRDefault="003C57C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E550D7A" w14:textId="1EFD46DF" w:rsidR="003C57CF" w:rsidRDefault="003C57C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4,520 kg/m^3</w:t>
                        </w:r>
                      </w:p>
                    </w:tc>
                  </w:tr>
                  <w:tr w:rsidR="003C57CF" w:rsidRPr="00577134" w14:paraId="050CF5B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CE32F4A" w14:textId="5D3C2FF8" w:rsidR="003C57CF" w:rsidRDefault="003C57C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299E5AD" w14:textId="690934E7" w:rsidR="003C57CF" w:rsidRDefault="003C57C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3.91791e+10 N/m^2</w:t>
                        </w:r>
                      </w:p>
                    </w:tc>
                  </w:tr>
                </w:tbl>
                <w:p w14:paraId="42561C9E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3F7FB760" w14:textId="77777777" w:rsidR="003C57CF" w:rsidRDefault="003C57C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1(Chamfer4)(Bottoomclip-1),</w:t>
                  </w:r>
                </w:p>
                <w:p w14:paraId="7C94C478" w14:textId="21AAB46B" w:rsidR="00E80CD9" w:rsidRPr="00577134" w:rsidRDefault="003C57C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1(Boss-Extrude2)(Screw-2)</w:t>
                  </w:r>
                </w:p>
              </w:tc>
            </w:tr>
            <w:tr w:rsidR="00E80CD9" w:rsidRPr="000841BF" w14:paraId="57F2768D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03F48DD9" w14:textId="4CC10141" w:rsidR="00E80CD9" w:rsidRPr="000841BF" w:rsidRDefault="003C57CF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 xml:space="preserve">Curve </w:t>
                  </w:r>
                  <w:proofErr w:type="spellStart"/>
                  <w:r>
                    <w:rPr>
                      <w:rStyle w:val="Strong"/>
                      <w:sz w:val="20"/>
                      <w:szCs w:val="20"/>
                    </w:rPr>
                    <w:t>Data:N</w:t>
                  </w:r>
                  <w:proofErr w:type="spellEnd"/>
                  <w:r>
                    <w:rPr>
                      <w:rStyle w:val="Strong"/>
                      <w:sz w:val="20"/>
                      <w:szCs w:val="20"/>
                    </w:rPr>
                    <w:t>/A</w:t>
                  </w:r>
                </w:p>
              </w:tc>
            </w:tr>
          </w:tbl>
          <w:p w14:paraId="32AD2AAB" w14:textId="4945A252" w:rsidR="00E80CD9" w:rsidRDefault="00E80CD9" w:rsidP="000A7C6B"/>
        </w:tc>
      </w:tr>
      <w:bookmarkEnd w:id="9"/>
      <w:bookmarkEnd w:id="10"/>
      <w:bookmarkEnd w:id="11"/>
    </w:tbl>
    <w:p w14:paraId="24DAA366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6A743BBB" w14:textId="77777777" w:rsidTr="00452CBC">
        <w:tc>
          <w:tcPr>
            <w:tcW w:w="11016" w:type="dxa"/>
          </w:tcPr>
          <w:p w14:paraId="72BB4D74" w14:textId="7D123768" w:rsidR="005273D5" w:rsidRPr="00AF1A58" w:rsidRDefault="003C57CF" w:rsidP="000A7C6B">
            <w:pPr>
              <w:pStyle w:val="Heading1"/>
              <w:rPr>
                <w:b w:val="0"/>
                <w:bCs w:val="0"/>
              </w:rPr>
            </w:pPr>
            <w:bookmarkStart w:id="12" w:name="_Toc153194600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3C57CF" w14:paraId="7728F789" w14:textId="77777777" w:rsidTr="00C804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6974D56" w14:textId="44BC4E2C" w:rsidR="003C57CF" w:rsidRPr="004E282D" w:rsidRDefault="003C57CF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57E88D3" w14:textId="060F7D32" w:rsidR="003C57CF" w:rsidRPr="004E282D" w:rsidRDefault="003C57C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7482E68" w14:textId="64F6F9F7" w:rsidR="003C57CF" w:rsidRPr="004E282D" w:rsidRDefault="003C57C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3C57CF" w14:paraId="321E4684" w14:textId="77777777" w:rsidTr="009638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79AD45F7" w14:textId="4733CC8C" w:rsidR="003C57CF" w:rsidRPr="00AD5FBA" w:rsidRDefault="003C57CF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07621709" w14:textId="4FC008E8" w:rsidR="003C57CF" w:rsidRPr="006208CB" w:rsidRDefault="003C57C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52299AE" wp14:editId="14FCD748">
                        <wp:extent cx="1772285" cy="937895"/>
                        <wp:effectExtent l="0" t="0" r="0" b="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37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3C57CF" w14:paraId="6FE0F49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E7C540E" w14:textId="7DB1EE10" w:rsidR="003C57CF" w:rsidRPr="00BE6656" w:rsidRDefault="003C57CF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2B188FD" w14:textId="2E06D9FE" w:rsidR="003C57CF" w:rsidRPr="00154A1A" w:rsidRDefault="003C57C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3C57CF" w14:paraId="6F37863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6723234" w14:textId="40258077" w:rsidR="003C57CF" w:rsidRDefault="003C57C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5FCD301" w14:textId="79BE38F5" w:rsidR="003C57CF" w:rsidRDefault="003C57C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5A5CB87C" w14:textId="77777777" w:rsidR="003C57CF" w:rsidRPr="004C6DEB" w:rsidRDefault="003C57CF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7F46012A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4E83FBC9" w14:textId="29A465BA" w:rsidR="003F154A" w:rsidRPr="003F154A" w:rsidRDefault="003C57CF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3D6019D5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85F32F3" w14:textId="6C44DAE1" w:rsidR="003F154A" w:rsidRDefault="003C57C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7326174" w14:textId="65F30421" w:rsidR="003F154A" w:rsidRDefault="003C57C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2D17C6E" w14:textId="07AF8C5F" w:rsidR="003F154A" w:rsidRDefault="003C57C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99F40E8" w14:textId="0A365FA1" w:rsidR="003F154A" w:rsidRDefault="003C57C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4D89DFEB" w14:textId="79C08780" w:rsidR="003F154A" w:rsidRDefault="003C57C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51C32D1A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ACBC397" w14:textId="321CB928" w:rsidR="003F154A" w:rsidRDefault="003C57C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61B4F12" w14:textId="0E7F94C8" w:rsidR="003F154A" w:rsidRPr="00EF37BF" w:rsidRDefault="003C57C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-3.96263e-06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0B54FDD" w14:textId="735DAF2C" w:rsidR="003F154A" w:rsidRPr="00EF37BF" w:rsidRDefault="003C57C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1.33855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6C5A176" w14:textId="112A244B" w:rsidR="003F154A" w:rsidRDefault="003C57C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0.724231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66CFECFA" w14:textId="308A848C" w:rsidR="003F154A" w:rsidRPr="00EF37BF" w:rsidRDefault="003C57C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1.52191</w:t>
                        </w:r>
                      </w:p>
                    </w:tc>
                  </w:tr>
                  <w:tr w:rsidR="00935682" w14:paraId="100E97A2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7A62911" w14:textId="12F7F52C" w:rsidR="00935682" w:rsidRDefault="003C57C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</w:t>
                        </w:r>
                        <w:proofErr w:type="spellStart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C825D39" w14:textId="4F7B84F6" w:rsidR="00935682" w:rsidRDefault="003C57C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03F2AB3" w14:textId="6C1614A2" w:rsidR="00935682" w:rsidRDefault="003C57C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255EA72" w14:textId="18BEFA29" w:rsidR="00935682" w:rsidRDefault="003C57C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450FF3F3" w14:textId="4D0BAE9F" w:rsidR="00935682" w:rsidRDefault="003C57C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1ADBD9FA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BA7B50C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3C57CF" w14:paraId="373A51E6" w14:textId="77777777" w:rsidTr="00ED4A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BD972E4" w14:textId="7BE2A135" w:rsidR="003C57CF" w:rsidRPr="004E282D" w:rsidRDefault="003C57CF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0194D06" w14:textId="3F8D1003" w:rsidR="003C57CF" w:rsidRPr="004E282D" w:rsidRDefault="003C57C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F95F739" w14:textId="60F8DDFD" w:rsidR="003C57CF" w:rsidRPr="004E282D" w:rsidRDefault="003C57C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3C57CF" w14:paraId="49B862D6" w14:textId="77777777" w:rsidTr="00C908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5364B8B3" w14:textId="47ECC9FB" w:rsidR="003C57CF" w:rsidRPr="00F42DD1" w:rsidRDefault="003C57CF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5A0E8431" w14:textId="3C166163" w:rsidR="003C57CF" w:rsidRPr="006208CB" w:rsidRDefault="003C57C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1A2D6ED" wp14:editId="7A1B506A">
                        <wp:extent cx="1907540" cy="1009650"/>
                        <wp:effectExtent l="0" t="0" r="0" b="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09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3C57CF" w14:paraId="4F232914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799E99F" w14:textId="7478271B" w:rsidR="003C57CF" w:rsidRPr="00BE6656" w:rsidRDefault="003C57CF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6A47B82" w14:textId="40813B22" w:rsidR="003C57CF" w:rsidRPr="00B77EA3" w:rsidRDefault="003C57C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3C57CF" w14:paraId="3BA6256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918B598" w14:textId="6FF4A5D8" w:rsidR="003C57CF" w:rsidRDefault="003C57C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3FB52D8" w14:textId="178B44BC" w:rsidR="003C57CF" w:rsidRDefault="003C57C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3C57CF" w14:paraId="070DB64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9A8D63E" w14:textId="34163C66" w:rsidR="003C57CF" w:rsidRDefault="003C57C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D300A74" w14:textId="5417EBE5" w:rsidR="003C57CF" w:rsidRDefault="003C57C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N</w:t>
                        </w:r>
                      </w:p>
                    </w:tc>
                  </w:tr>
                </w:tbl>
                <w:p w14:paraId="4D68D4CC" w14:textId="77777777" w:rsidR="003C57CF" w:rsidRDefault="003C57C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17887EC6" w14:textId="4C1A45F6" w:rsidR="005273D5" w:rsidRDefault="005273D5" w:rsidP="000A7C6B">
            <w:pPr>
              <w:rPr>
                <w:rStyle w:val="Strong"/>
              </w:rPr>
            </w:pPr>
          </w:p>
        </w:tc>
      </w:tr>
    </w:tbl>
    <w:p w14:paraId="082471EB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6A4B2613" w14:textId="77777777" w:rsidTr="005B3D16">
        <w:tc>
          <w:tcPr>
            <w:tcW w:w="11016" w:type="dxa"/>
          </w:tcPr>
          <w:p w14:paraId="7932F6F2" w14:textId="714680C7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53194601"/>
            <w:r w:rsidR="003C57CF">
              <w:t>Connector Definitions</w:t>
            </w:r>
            <w:bookmarkEnd w:id="13"/>
          </w:p>
          <w:p w14:paraId="46B877E0" w14:textId="38C745C2" w:rsidR="00132707" w:rsidRDefault="003C57CF" w:rsidP="000A7C6B">
            <w:r>
              <w:t>No Data</w:t>
            </w:r>
          </w:p>
          <w:p w14:paraId="2DDB9C66" w14:textId="26FAD3E6" w:rsidR="00EF37BF" w:rsidRPr="009C0A33" w:rsidRDefault="00EF37BF" w:rsidP="000A7C6B"/>
          <w:p w14:paraId="7C2112E2" w14:textId="77777777" w:rsidR="000F2729" w:rsidRDefault="000F2729" w:rsidP="000A7C6B"/>
          <w:p w14:paraId="1BDE52E0" w14:textId="7F9FEDC0" w:rsidR="00E12C21" w:rsidRDefault="00E12C21" w:rsidP="000A7C6B"/>
          <w:p w14:paraId="54BBF502" w14:textId="77777777" w:rsidR="00D72EE8" w:rsidRDefault="00D72EE8" w:rsidP="00D72EE8"/>
          <w:p w14:paraId="49B32EAF" w14:textId="3570DEBA" w:rsidR="00D72EE8" w:rsidRPr="009C0A33" w:rsidRDefault="00D72EE8" w:rsidP="00D72EE8"/>
          <w:p w14:paraId="588B1255" w14:textId="5ACB3780" w:rsidR="00132707" w:rsidRDefault="00132707" w:rsidP="000A7C6B"/>
        </w:tc>
      </w:tr>
    </w:tbl>
    <w:p w14:paraId="60008B4E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56FB803D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5D03AA4" w14:textId="17A228A1" w:rsidR="00104BD8" w:rsidRDefault="003C57CF" w:rsidP="003C57CF">
            <w:pPr>
              <w:pStyle w:val="Heading1"/>
            </w:pPr>
            <w:bookmarkStart w:id="14" w:name="_Toc153194602"/>
            <w:r>
              <w:t>Interaction Information</w:t>
            </w:r>
            <w:bookmarkEnd w:id="14"/>
          </w:p>
          <w:p w14:paraId="70665BE6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06579D27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1E07AD8" w14:textId="3DEB0E0D" w:rsidR="002B4DE8" w:rsidRDefault="003C57CF" w:rsidP="00C16188">
                  <w:pPr>
                    <w:jc w:val="center"/>
                  </w:pPr>
                  <w:r>
                    <w:t>Interaction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BD586B6" w14:textId="3A8921AB" w:rsidR="002B4DE8" w:rsidRDefault="003C57CF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99DD095" w14:textId="7CA2F5A5" w:rsidR="002B4DE8" w:rsidRDefault="003C57CF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Properties</w:t>
                  </w:r>
                </w:p>
              </w:tc>
            </w:tr>
            <w:tr w:rsidR="002B4DE8" w14:paraId="40890ED6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349D68" w14:textId="05985ED1" w:rsidR="002B4DE8" w:rsidRPr="00211C62" w:rsidRDefault="003C57CF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Interaction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7F87A07B" w14:textId="24C225F9" w:rsidR="002B4DE8" w:rsidRPr="000B04D4" w:rsidRDefault="003C57CF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4737971A" wp14:editId="60868F14">
                        <wp:extent cx="2445385" cy="1294130"/>
                        <wp:effectExtent l="0" t="0" r="0" b="127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294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63B83A51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12478A3" w14:textId="20610106" w:rsidR="0017091B" w:rsidRPr="00BE6656" w:rsidRDefault="003C57CF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F34B2B2" w14:textId="4471033E" w:rsidR="0017091B" w:rsidRPr="00BE6656" w:rsidRDefault="003C57CF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3C57CF" w14:paraId="005F96D2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3A1EEF2" w14:textId="6E29B899" w:rsidR="003C57CF" w:rsidRDefault="003C57CF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6589BD9" w14:textId="519BBC45" w:rsidR="003C57CF" w:rsidRDefault="003C57CF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3C57CF" w14:paraId="555601D1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35BC1C9" w14:textId="5F90834B" w:rsidR="003C57CF" w:rsidRDefault="003C57CF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225F5DE" w14:textId="4609C251" w:rsidR="003C57CF" w:rsidRDefault="003C57CF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Independent mesh</w:t>
                        </w:r>
                      </w:p>
                    </w:tc>
                  </w:tr>
                </w:tbl>
                <w:p w14:paraId="2DA22598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BFBB4D2" w14:textId="2CD3E24D" w:rsidR="00104BD8" w:rsidRDefault="00104BD8" w:rsidP="000A7C6B">
            <w:pPr>
              <w:rPr>
                <w:rStyle w:val="A3"/>
              </w:rPr>
            </w:pPr>
          </w:p>
          <w:p w14:paraId="1254B6F5" w14:textId="77777777" w:rsidR="00104BD8" w:rsidRDefault="00104BD8" w:rsidP="000A7C6B"/>
        </w:tc>
      </w:tr>
    </w:tbl>
    <w:p w14:paraId="09737696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6632D055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D99047A" w14:textId="4F0A8795" w:rsidR="00A61A59" w:rsidRDefault="003C57CF" w:rsidP="000A7C6B">
            <w:pPr>
              <w:pStyle w:val="Heading1"/>
            </w:pPr>
            <w:bookmarkStart w:id="15" w:name="_Toc153194603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7F1CE32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4D87B2" w14:textId="3F931CE0" w:rsidR="00A9531D" w:rsidRDefault="003C57CF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5BAD87" w14:textId="48DB8C55" w:rsidR="00A9531D" w:rsidRDefault="003C57C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3C57CF" w14:paraId="6EB2C61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52F3CE" w14:textId="5B659221" w:rsidR="003C57CF" w:rsidRDefault="003C57CF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5FF125" w14:textId="62A3E3E9" w:rsidR="003C57CF" w:rsidRDefault="003C57C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3C57CF" w14:paraId="5541BCA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34EEDC" w14:textId="55F04723" w:rsidR="003C57CF" w:rsidRDefault="003C57CF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BC5625" w14:textId="7DE5E114" w:rsidR="003C57CF" w:rsidRDefault="003C57C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3C57CF" w14:paraId="133401A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A826A1" w14:textId="4D300396" w:rsidR="003C57CF" w:rsidRDefault="003C57CF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DEBE37" w14:textId="460679DE" w:rsidR="003C57CF" w:rsidRDefault="003C57C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0.531719 mm</w:t>
                  </w:r>
                </w:p>
              </w:tc>
            </w:tr>
            <w:tr w:rsidR="003C57CF" w14:paraId="501C3EC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0B839A" w14:textId="66A07ADB" w:rsidR="003C57CF" w:rsidRDefault="003C57CF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C46324" w14:textId="3596105B" w:rsidR="003C57CF" w:rsidRDefault="003C57C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0.531719 mm</w:t>
                  </w:r>
                </w:p>
              </w:tc>
            </w:tr>
            <w:tr w:rsidR="003C57CF" w14:paraId="4DB293C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9021E4" w14:textId="56DB8E48" w:rsidR="003C57CF" w:rsidRDefault="003C57CF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711154" w14:textId="3FEE5652" w:rsidR="003C57CF" w:rsidRDefault="003C57C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  <w:tr w:rsidR="003C57CF" w14:paraId="10D5747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FF023A" w14:textId="67E17050" w:rsidR="003C57CF" w:rsidRDefault="003C57CF" w:rsidP="00C16188">
                  <w:proofErr w:type="spellStart"/>
                  <w:r>
                    <w:t>Remesh</w:t>
                  </w:r>
                  <w:proofErr w:type="spellEnd"/>
                  <w:r>
                    <w:t xml:space="preserve"> failed parts independently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054284" w14:textId="4E9E95A9" w:rsidR="003C57CF" w:rsidRDefault="003C57C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</w:tbl>
          <w:p w14:paraId="1243BB45" w14:textId="77777777" w:rsidR="00690657" w:rsidRDefault="00690657" w:rsidP="00690657"/>
          <w:p w14:paraId="4B740707" w14:textId="20663ACA" w:rsidR="00A9531D" w:rsidRPr="00690657" w:rsidRDefault="003C57CF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6D9F17C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3E83E4" w14:textId="1F6D7FB5" w:rsidR="007107BE" w:rsidRDefault="003C57CF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568E55" w14:textId="2A2D1DFB" w:rsidR="007107BE" w:rsidRDefault="003C57C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68428</w:t>
                  </w:r>
                </w:p>
              </w:tc>
            </w:tr>
            <w:tr w:rsidR="003C57CF" w14:paraId="31F0B52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229934" w14:textId="7A6162CA" w:rsidR="003C57CF" w:rsidRDefault="003C57CF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5C59E0" w14:textId="0517DB3E" w:rsidR="003C57CF" w:rsidRDefault="003C57C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43023</w:t>
                  </w:r>
                </w:p>
              </w:tc>
            </w:tr>
            <w:tr w:rsidR="003C57CF" w14:paraId="4A11C9A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F007AA" w14:textId="277277D8" w:rsidR="003C57CF" w:rsidRDefault="003C57CF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62B6F6" w14:textId="6D6C6153" w:rsidR="003C57CF" w:rsidRDefault="003C57C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31.117</w:t>
                  </w:r>
                </w:p>
              </w:tc>
            </w:tr>
            <w:tr w:rsidR="003C57CF" w14:paraId="532320E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F8C34B" w14:textId="05B1CD22" w:rsidR="003C57CF" w:rsidRDefault="003C57CF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69064A" w14:textId="11173FF6" w:rsidR="003C57CF" w:rsidRDefault="003C57C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99.8</w:t>
                  </w:r>
                </w:p>
              </w:tc>
            </w:tr>
            <w:tr w:rsidR="003C57CF" w14:paraId="0096403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C2D690" w14:textId="1F2AA0CD" w:rsidR="003C57CF" w:rsidRDefault="003C57CF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AE1CDE" w14:textId="4167A700" w:rsidR="003C57CF" w:rsidRDefault="003C57C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0.0349</w:t>
                  </w:r>
                </w:p>
              </w:tc>
            </w:tr>
            <w:tr w:rsidR="003C57CF" w14:paraId="1A749D7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A8D6B3" w14:textId="06C8A490" w:rsidR="003C57CF" w:rsidRDefault="003C57CF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41555D" w14:textId="5A5DD7BE" w:rsidR="003C57CF" w:rsidRDefault="003C57C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3C57CF" w14:paraId="5B62AA1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1D6B98" w14:textId="732316A1" w:rsidR="003C57CF" w:rsidRDefault="003C57CF" w:rsidP="00C16188">
                  <w:r>
                    <w:t>Time to complete mesh(</w:t>
                  </w:r>
                  <w:proofErr w:type="spellStart"/>
                  <w:r>
                    <w:t>hh;mm;ss</w:t>
                  </w:r>
                  <w:proofErr w:type="spellEnd"/>
                  <w: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B596B0" w14:textId="24281121" w:rsidR="003C57CF" w:rsidRDefault="003C57C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00:00:03</w:t>
                  </w:r>
                </w:p>
              </w:tc>
            </w:tr>
            <w:tr w:rsidR="003C57CF" w14:paraId="774CBB8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6B3C24" w14:textId="55C39864" w:rsidR="003C57CF" w:rsidRDefault="003C57CF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EEEED1" w14:textId="4BBA0686" w:rsidR="003C57CF" w:rsidRDefault="003C57C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W-011323</w:t>
                  </w:r>
                </w:p>
              </w:tc>
            </w:tr>
          </w:tbl>
          <w:p w14:paraId="178BB887" w14:textId="0AD3B5C8" w:rsidR="00A61A59" w:rsidRPr="00F077CB" w:rsidRDefault="00A61A59" w:rsidP="000A7C6B"/>
        </w:tc>
      </w:tr>
    </w:tbl>
    <w:p w14:paraId="466F3D0C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224AE42D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485CBFA" w14:textId="25E64F2F" w:rsidR="002C53F9" w:rsidRDefault="003C57CF" w:rsidP="000A7C6B">
            <w:pPr>
              <w:pStyle w:val="Heading1"/>
            </w:pPr>
            <w:bookmarkStart w:id="16" w:name="_Toc153194604"/>
            <w:r>
              <w:t>Sensor Details</w:t>
            </w:r>
            <w:bookmarkEnd w:id="16"/>
          </w:p>
          <w:p w14:paraId="645815D8" w14:textId="24CE236C" w:rsidR="002C53F9" w:rsidRPr="00F077CB" w:rsidRDefault="003C57CF" w:rsidP="000A7C6B">
            <w:r>
              <w:t>No Data</w:t>
            </w:r>
          </w:p>
        </w:tc>
      </w:tr>
    </w:tbl>
    <w:p w14:paraId="2E204A9F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2DA6A9A3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27DB790D" w14:textId="75CF2414" w:rsidR="005F5B79" w:rsidRDefault="003C57CF" w:rsidP="000A7C6B">
            <w:pPr>
              <w:pStyle w:val="Heading1"/>
            </w:pPr>
            <w:bookmarkStart w:id="17" w:name="_Toc153194605"/>
            <w:r>
              <w:lastRenderedPageBreak/>
              <w:t>Resultant Forces</w:t>
            </w:r>
            <w:bookmarkEnd w:id="17"/>
          </w:p>
          <w:p w14:paraId="29BF9F8C" w14:textId="1574CD1C" w:rsidR="005F5B79" w:rsidRPr="000B04D4" w:rsidRDefault="003C57CF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2D99D322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7587DB3" w14:textId="7929B9EA" w:rsidR="005F5B79" w:rsidRDefault="003C57CF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8DB0C93" w14:textId="338C7F6E" w:rsidR="005F5B79" w:rsidRDefault="003C57C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67E475B" w14:textId="29F4B7EB" w:rsidR="005F5B79" w:rsidRDefault="003C57C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58453BD" w14:textId="5183D1AD" w:rsidR="005F5B79" w:rsidRDefault="003C57C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08D3FCC" w14:textId="5EA2EF20" w:rsidR="005F5B79" w:rsidRDefault="003C57C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5D52930" w14:textId="10B31B7B" w:rsidR="005F5B79" w:rsidRDefault="003C57C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0500F83F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14577C7" w14:textId="50CE36D9" w:rsidR="005F5B79" w:rsidRPr="004D2956" w:rsidRDefault="003C57CF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110B826" w14:textId="300164DF" w:rsidR="005F5B79" w:rsidRPr="004D2956" w:rsidRDefault="003C57C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975861C" w14:textId="2C4069AB" w:rsidR="005F5B79" w:rsidRPr="004D2956" w:rsidRDefault="003C57C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-3.96263e-06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CA6D297" w14:textId="490FBB2E" w:rsidR="005F5B79" w:rsidRPr="004D2956" w:rsidRDefault="003C57C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1.33855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6E9AC57" w14:textId="2BBC9264" w:rsidR="005F5B79" w:rsidRPr="004D2956" w:rsidRDefault="003C57C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0.724231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D857C5D" w14:textId="4231F428" w:rsidR="005F5B79" w:rsidRPr="004D2956" w:rsidRDefault="003C57C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1.52191</w:t>
                  </w:r>
                </w:p>
              </w:tc>
            </w:tr>
          </w:tbl>
          <w:p w14:paraId="11403120" w14:textId="23ADB6B2" w:rsidR="005F5B79" w:rsidRPr="000B04D4" w:rsidRDefault="003C57CF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2F268192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6A960DB" w14:textId="5DE356EE" w:rsidR="005F5B79" w:rsidRDefault="003C57CF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AF58F4C" w14:textId="1167A1C5" w:rsidR="005F5B79" w:rsidRDefault="003C57C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9871301" w14:textId="0DB3581B" w:rsidR="005F5B79" w:rsidRDefault="003C57C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DF0D047" w14:textId="4DC49908" w:rsidR="005F5B79" w:rsidRDefault="003C57C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A72EF23" w14:textId="30957405" w:rsidR="005F5B79" w:rsidRDefault="003C57C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64CE628" w14:textId="67BC4ABD" w:rsidR="005F5B79" w:rsidRDefault="003C57C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67681749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3458D3C" w14:textId="758AC837" w:rsidR="005F5B79" w:rsidRPr="004D2956" w:rsidRDefault="003C57CF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E4836C6" w14:textId="4FB5CEFE" w:rsidR="005F5B79" w:rsidRPr="004D2956" w:rsidRDefault="003C57C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36A2D0F" w14:textId="3447B556" w:rsidR="005F5B79" w:rsidRPr="004D2956" w:rsidRDefault="003C57C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B4F7E33" w14:textId="0A2FB2C2" w:rsidR="005F5B79" w:rsidRPr="004D2956" w:rsidRDefault="003C57C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3A95DFF" w14:textId="7090BA5B" w:rsidR="005F5B79" w:rsidRPr="004D2956" w:rsidRDefault="003C57C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387AF97" w14:textId="3D8C26C7" w:rsidR="005F5B79" w:rsidRPr="004D2956" w:rsidRDefault="003C57C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1F5226C9" w14:textId="77777777" w:rsidR="005F5B79" w:rsidRDefault="005F5B79" w:rsidP="000A7C6B"/>
        </w:tc>
      </w:tr>
      <w:tr w:rsidR="005F5B79" w14:paraId="13CCB447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DC6AA07" w14:textId="721E73F2" w:rsidR="00C6072D" w:rsidRPr="000B04D4" w:rsidRDefault="003C57CF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53B479E8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975CA3F" w14:textId="2D1238C1" w:rsidR="00C6072D" w:rsidRDefault="003C57CF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6DCCEE5" w14:textId="5EBDB8FD" w:rsidR="00C6072D" w:rsidRDefault="003C57C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FF9F258" w14:textId="45D56354" w:rsidR="00C6072D" w:rsidRDefault="003C57C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2D2FAED" w14:textId="1BD2A4B5" w:rsidR="00C6072D" w:rsidRDefault="003C57C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2F13196" w14:textId="0805040D" w:rsidR="00C6072D" w:rsidRDefault="003C57C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A081903" w14:textId="2FEC85F5" w:rsidR="00C6072D" w:rsidRDefault="003C57CF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4A8CCF52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DB58FBF" w14:textId="2F180F31" w:rsidR="00C6072D" w:rsidRPr="004D2956" w:rsidRDefault="003C57CF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95883C1" w14:textId="2F6EB96C" w:rsidR="00C6072D" w:rsidRPr="004D2956" w:rsidRDefault="003C57C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3C35622" w14:textId="265056A6" w:rsidR="00C6072D" w:rsidRPr="004D2956" w:rsidRDefault="003C57C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-0.000817936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7CC3A14" w14:textId="7B057B4F" w:rsidR="00C6072D" w:rsidRPr="004D2956" w:rsidRDefault="003C57C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0.000818153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0DD0867" w14:textId="43790DD6" w:rsidR="00C6072D" w:rsidRPr="004D2956" w:rsidRDefault="003C57C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-0.000191296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A9829EA" w14:textId="1FDBE524" w:rsidR="00C6072D" w:rsidRPr="004D2956" w:rsidRDefault="003C57C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0.0011726</w:t>
                  </w:r>
                </w:p>
              </w:tc>
            </w:tr>
          </w:tbl>
          <w:p w14:paraId="16FA6A69" w14:textId="5B778AA8" w:rsidR="00C6072D" w:rsidRPr="000B04D4" w:rsidRDefault="003C57CF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7EDF4B4F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FD10E05" w14:textId="255A9C48" w:rsidR="00C6072D" w:rsidRDefault="003C57CF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213A16C" w14:textId="3C5D14BE" w:rsidR="00C6072D" w:rsidRDefault="003C57C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6246A47" w14:textId="624640B3" w:rsidR="00C6072D" w:rsidRDefault="003C57C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E0DE88E" w14:textId="1C1854B4" w:rsidR="00C6072D" w:rsidRDefault="003C57C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69F635B" w14:textId="394C71B8" w:rsidR="00C6072D" w:rsidRDefault="003C57C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BB376C0" w14:textId="7EA8BFDF" w:rsidR="00C6072D" w:rsidRDefault="003C57C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3ED7174C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759124E" w14:textId="202A29DC" w:rsidR="00C6072D" w:rsidRPr="004D2956" w:rsidRDefault="003C57CF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F2016E0" w14:textId="59F18C5F" w:rsidR="00C6072D" w:rsidRPr="004D2956" w:rsidRDefault="003C57C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D1A4F5D" w14:textId="3C2CF988" w:rsidR="00C6072D" w:rsidRPr="004D2956" w:rsidRDefault="003C57C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5638145" w14:textId="6C763E34" w:rsidR="00C6072D" w:rsidRPr="004D2956" w:rsidRDefault="003C57C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5630FC7" w14:textId="44B36407" w:rsidR="00C6072D" w:rsidRPr="004D2956" w:rsidRDefault="003C57C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4612BB9" w14:textId="2AD5C96C" w:rsidR="00C6072D" w:rsidRPr="004D2956" w:rsidRDefault="003C57C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2CE2CC84" w14:textId="5BFC9796" w:rsidR="005F5B79" w:rsidRDefault="005F5B79" w:rsidP="000A7C6B"/>
        </w:tc>
      </w:tr>
      <w:bookmarkEnd w:id="18"/>
      <w:bookmarkEnd w:id="19"/>
      <w:bookmarkEnd w:id="20"/>
    </w:tbl>
    <w:p w14:paraId="2F2CD6D8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727E973C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7ED1692" w14:textId="79C0A079" w:rsidR="0050542D" w:rsidRPr="003C57CF" w:rsidRDefault="003C57CF" w:rsidP="003C57CF">
            <w:pPr>
              <w:pStyle w:val="Heading1"/>
            </w:pPr>
            <w:bookmarkStart w:id="21" w:name="_Toc153194606"/>
            <w:r>
              <w:t>Beams</w:t>
            </w:r>
            <w:bookmarkEnd w:id="21"/>
          </w:p>
          <w:p w14:paraId="447C6013" w14:textId="77D9FB0F" w:rsidR="00EC2432" w:rsidRDefault="003C57CF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7D7CCCEF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2FF93DEC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7CEDBA5" w14:textId="7C73FCF8" w:rsidR="00EC2432" w:rsidRDefault="003C57CF" w:rsidP="000A7C6B">
            <w:pPr>
              <w:pStyle w:val="Heading1"/>
            </w:pPr>
            <w:bookmarkStart w:id="22" w:name="_Toc153194607"/>
            <w:bookmarkStart w:id="23" w:name="_Toc243733152"/>
            <w:bookmarkStart w:id="24" w:name="_Toc245020120"/>
            <w:bookmarkStart w:id="25" w:name="_Toc245020152"/>
            <w:r>
              <w:lastRenderedPageBreak/>
              <w:t>Study Results</w:t>
            </w:r>
            <w:bookmarkEnd w:id="22"/>
          </w:p>
          <w:p w14:paraId="4C17E364" w14:textId="44B59414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395"/>
              <w:gridCol w:w="2963"/>
              <w:gridCol w:w="2356"/>
              <w:gridCol w:w="2824"/>
            </w:tblGrid>
            <w:tr w:rsidR="003C57CF" w14:paraId="304E9D6E" w14:textId="77777777" w:rsidTr="00E22F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136E2C1" w14:textId="08290851" w:rsidR="003C57CF" w:rsidRDefault="003C57CF" w:rsidP="003C57C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1A5B8C4" w14:textId="4D635DBD" w:rsidR="003C57CF" w:rsidRDefault="003C57CF" w:rsidP="003C57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DAE08F4" w14:textId="15E2B157" w:rsidR="003C57CF" w:rsidRDefault="003C57CF" w:rsidP="003C57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89A3E23" w14:textId="6288BDA0" w:rsidR="003C57CF" w:rsidRDefault="003C57CF" w:rsidP="003C57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3C57CF" w14:paraId="671B1ADE" w14:textId="77777777" w:rsidTr="00E22F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2FA6132" w14:textId="42C9E167" w:rsidR="003C57CF" w:rsidRPr="004D2956" w:rsidRDefault="003C57CF" w:rsidP="003C57C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A6FAC01" w14:textId="01C0A46E" w:rsidR="003C57CF" w:rsidRPr="004D2956" w:rsidRDefault="003C57CF" w:rsidP="003C57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982035E" w14:textId="77777777" w:rsidR="003C57CF" w:rsidRDefault="003C57CF" w:rsidP="003C57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1.065e-01N/m^2</w:t>
                  </w:r>
                </w:p>
                <w:p w14:paraId="59269155" w14:textId="0BC81EF8" w:rsidR="003C57CF" w:rsidRPr="004D2956" w:rsidRDefault="003C57CF" w:rsidP="003C57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58240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2BCB152" w14:textId="77777777" w:rsidR="003C57CF" w:rsidRDefault="003C57CF" w:rsidP="003C57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1.720e+07N/m^2</w:t>
                  </w:r>
                </w:p>
                <w:p w14:paraId="37A24418" w14:textId="1BEB5488" w:rsidR="003C57CF" w:rsidRPr="004D2956" w:rsidRDefault="003C57CF" w:rsidP="003C57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10870</w:t>
                  </w:r>
                </w:p>
              </w:tc>
            </w:tr>
            <w:tr w:rsidR="003C57CF" w14:paraId="0930D4C4" w14:textId="77777777" w:rsidTr="00E22F2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E2A1CC" w14:textId="61203301" w:rsidR="003C57CF" w:rsidRDefault="003C57CF" w:rsidP="003C57C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518A33" wp14:editId="34EE22C8">
                        <wp:extent cx="6858000" cy="3629025"/>
                        <wp:effectExtent l="0" t="0" r="0" b="9525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29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65DF35" w14:textId="1131D2B5" w:rsidR="003C57CF" w:rsidRPr="004D2956" w:rsidRDefault="003C57CF" w:rsidP="003C57C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subassem1-Static 1-Stress-Stress1</w:t>
                  </w:r>
                </w:p>
              </w:tc>
            </w:tr>
          </w:tbl>
          <w:p w14:paraId="04FEADF8" w14:textId="315F14E2" w:rsidR="003C57CF" w:rsidRDefault="003C57CF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3C57CF" w14:paraId="61C34CB4" w14:textId="77777777" w:rsidTr="00E22F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EC1A3E6" w14:textId="5A62D6F2" w:rsidR="003C57CF" w:rsidRDefault="003C57CF" w:rsidP="003C57C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5B97656" w14:textId="625FB055" w:rsidR="003C57CF" w:rsidRDefault="003C57CF" w:rsidP="003C57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6FD9B88" w14:textId="73D43AFA" w:rsidR="003C57CF" w:rsidRDefault="003C57CF" w:rsidP="003C57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A448586" w14:textId="5D44A22C" w:rsidR="003C57CF" w:rsidRDefault="003C57CF" w:rsidP="003C57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3C57CF" w14:paraId="79776EAA" w14:textId="77777777" w:rsidTr="00E22F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C628C3B" w14:textId="191DC837" w:rsidR="003C57CF" w:rsidRPr="004D2956" w:rsidRDefault="003C57CF" w:rsidP="003C57C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BAA6A0F" w14:textId="7AFFC9DF" w:rsidR="003C57CF" w:rsidRPr="004D2956" w:rsidRDefault="003C57CF" w:rsidP="003C57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9EDE817" w14:textId="77777777" w:rsidR="003C57CF" w:rsidRDefault="003C57CF" w:rsidP="003C57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23B384E3" w14:textId="26ED7D45" w:rsidR="003C57CF" w:rsidRPr="004D2956" w:rsidRDefault="003C57CF" w:rsidP="003C57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096529B" w14:textId="77777777" w:rsidR="003C57CF" w:rsidRDefault="003C57CF" w:rsidP="003C57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2.594e-02mm</w:t>
                  </w:r>
                </w:p>
                <w:p w14:paraId="38FDBE39" w14:textId="61EBDA79" w:rsidR="003C57CF" w:rsidRPr="004D2956" w:rsidRDefault="003C57CF" w:rsidP="003C57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4211</w:t>
                  </w:r>
                </w:p>
              </w:tc>
            </w:tr>
            <w:tr w:rsidR="003C57CF" w14:paraId="178BCB6F" w14:textId="77777777" w:rsidTr="00E22F2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DD676A" w14:textId="450CE868" w:rsidR="003C57CF" w:rsidRDefault="003C57CF" w:rsidP="003C57C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B3CBCA5" wp14:editId="323F8E3C">
                        <wp:extent cx="6858000" cy="3629025"/>
                        <wp:effectExtent l="0" t="0" r="0" b="9525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29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D550DB" w14:textId="7D70C949" w:rsidR="003C57CF" w:rsidRPr="004D2956" w:rsidRDefault="003C57CF" w:rsidP="003C57C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subassem1-Static 1-Displacement-Displacement1</w:t>
                  </w:r>
                </w:p>
              </w:tc>
            </w:tr>
          </w:tbl>
          <w:p w14:paraId="27B0E5FD" w14:textId="69082E0C" w:rsidR="003C57CF" w:rsidRDefault="003C57CF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3C57CF" w14:paraId="05A9B067" w14:textId="77777777" w:rsidTr="00E22F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22D083B" w14:textId="39900A67" w:rsidR="003C57CF" w:rsidRDefault="003C57CF" w:rsidP="003C57C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4A189E9" w14:textId="26009C69" w:rsidR="003C57CF" w:rsidRDefault="003C57CF" w:rsidP="003C57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4349E9E" w14:textId="5D1797B9" w:rsidR="003C57CF" w:rsidRDefault="003C57CF" w:rsidP="003C57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1B5C741" w14:textId="2A6D962F" w:rsidR="003C57CF" w:rsidRDefault="003C57CF" w:rsidP="003C57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3C57CF" w14:paraId="51F134E4" w14:textId="77777777" w:rsidTr="00E22F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9E12433" w14:textId="074F7994" w:rsidR="003C57CF" w:rsidRPr="004D2956" w:rsidRDefault="003C57CF" w:rsidP="003C57C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D36AEFE" w14:textId="573E7F09" w:rsidR="003C57CF" w:rsidRPr="004D2956" w:rsidRDefault="003C57CF" w:rsidP="003C57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68DD4CE" w14:textId="77777777" w:rsidR="003C57CF" w:rsidRDefault="003C57CF" w:rsidP="003C57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1.801e-12</w:t>
                  </w:r>
                </w:p>
                <w:p w14:paraId="25E4006B" w14:textId="7A29B6D4" w:rsidR="003C57CF" w:rsidRPr="004D2956" w:rsidRDefault="003C57CF" w:rsidP="003C57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20894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1BBA329" w14:textId="77777777" w:rsidR="003C57CF" w:rsidRDefault="003C57CF" w:rsidP="003C57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1.202e-04</w:t>
                  </w:r>
                </w:p>
                <w:p w14:paraId="36F0E0EA" w14:textId="466F5428" w:rsidR="003C57CF" w:rsidRPr="004D2956" w:rsidRDefault="003C57CF" w:rsidP="003C57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20918</w:t>
                  </w:r>
                </w:p>
              </w:tc>
            </w:tr>
            <w:tr w:rsidR="003C57CF" w14:paraId="08E06E6E" w14:textId="77777777" w:rsidTr="00E22F2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86FE66" w14:textId="5B95C47C" w:rsidR="003C57CF" w:rsidRDefault="003C57CF" w:rsidP="003C57C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B9FB133" wp14:editId="70124E7F">
                        <wp:extent cx="6858000" cy="3629025"/>
                        <wp:effectExtent l="0" t="0" r="0" b="9525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29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DA544A" w14:textId="6B327DBB" w:rsidR="003C57CF" w:rsidRPr="004D2956" w:rsidRDefault="003C57CF" w:rsidP="003C57C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subassem1-Static 1-Strain-Strain1</w:t>
                  </w:r>
                </w:p>
              </w:tc>
            </w:tr>
          </w:tbl>
          <w:p w14:paraId="79DB828F" w14:textId="77777777" w:rsidR="003C57CF" w:rsidRPr="000B04D4" w:rsidRDefault="003C57CF" w:rsidP="000A7C6B"/>
          <w:bookmarkEnd w:id="23"/>
          <w:bookmarkEnd w:id="24"/>
          <w:bookmarkEnd w:id="25"/>
          <w:p w14:paraId="1D8C71DF" w14:textId="67CC2C13" w:rsidR="00EC2432" w:rsidRDefault="00EC2432" w:rsidP="000A7C6B"/>
        </w:tc>
      </w:tr>
    </w:tbl>
    <w:p w14:paraId="07C94C46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125C7CBF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85F7D73" w14:textId="2C954AAA" w:rsidR="000B1701" w:rsidRDefault="003C57CF" w:rsidP="003C57CF">
            <w:pPr>
              <w:pStyle w:val="Heading1"/>
            </w:pPr>
            <w:bookmarkStart w:id="26" w:name="_Toc153194608"/>
            <w:r>
              <w:t>Conclusion</w:t>
            </w:r>
            <w:bookmarkEnd w:id="26"/>
          </w:p>
        </w:tc>
      </w:tr>
    </w:tbl>
    <w:p w14:paraId="6E3954D6" w14:textId="14F09AA4" w:rsidR="00AC3438" w:rsidRPr="00AC3438" w:rsidRDefault="00AC3438" w:rsidP="00FE0924"/>
    <w:sectPr w:rsidR="00AC3438" w:rsidRPr="00AC3438" w:rsidSect="003C57CF">
      <w:footerReference w:type="defaul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5BA2E" w14:textId="77777777" w:rsidR="003C57CF" w:rsidRDefault="003C57CF" w:rsidP="00F25CD7">
      <w:pPr>
        <w:spacing w:after="0" w:line="240" w:lineRule="auto"/>
      </w:pPr>
      <w:r>
        <w:separator/>
      </w:r>
    </w:p>
  </w:endnote>
  <w:endnote w:type="continuationSeparator" w:id="0">
    <w:p w14:paraId="09C6D560" w14:textId="77777777" w:rsidR="003C57CF" w:rsidRDefault="003C57CF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FD315C" w14:paraId="404D0B85" w14:textId="77777777" w:rsidTr="003E1AE9">
      <w:tc>
        <w:tcPr>
          <w:tcW w:w="867" w:type="pct"/>
        </w:tcPr>
        <w:p w14:paraId="7F5F5420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CD8B5C1" wp14:editId="50C1959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072B5A8C" w14:textId="5CD32E3C" w:rsidR="00FD315C" w:rsidRDefault="003C57C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253D5758" w14:textId="504CEF26" w:rsidR="00FD315C" w:rsidRDefault="003C57CF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subassem1</w:t>
          </w:r>
        </w:p>
      </w:tc>
      <w:tc>
        <w:tcPr>
          <w:tcW w:w="0" w:type="auto"/>
          <w:vAlign w:val="bottom"/>
        </w:tcPr>
        <w:p w14:paraId="3D4CA46F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66BFB4F2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5DEF7D0D" w14:textId="77777777" w:rsidTr="00BF0BC4">
      <w:tc>
        <w:tcPr>
          <w:tcW w:w="1908" w:type="dxa"/>
        </w:tcPr>
        <w:p w14:paraId="4C0D8C46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D93973F" wp14:editId="121E0EE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3ECB30B9" w14:textId="4B9B5F83" w:rsidR="00FD315C" w:rsidRDefault="003C57CF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1418F423" w14:textId="3938CB8F" w:rsidR="00FD315C" w:rsidRDefault="003C57CF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subassem1</w:t>
          </w:r>
        </w:p>
      </w:tc>
      <w:tc>
        <w:tcPr>
          <w:tcW w:w="360" w:type="dxa"/>
          <w:vAlign w:val="bottom"/>
        </w:tcPr>
        <w:p w14:paraId="1C5AAEC5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79D527C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87833" w14:textId="77777777" w:rsidR="003C57CF" w:rsidRDefault="003C57CF" w:rsidP="00F25CD7">
      <w:pPr>
        <w:spacing w:after="0" w:line="240" w:lineRule="auto"/>
      </w:pPr>
      <w:r>
        <w:separator/>
      </w:r>
    </w:p>
  </w:footnote>
  <w:footnote w:type="continuationSeparator" w:id="0">
    <w:p w14:paraId="39977B08" w14:textId="77777777" w:rsidR="003C57CF" w:rsidRDefault="003C57CF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CF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57CF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6D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53C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5543"/>
  <w15:docId w15:val="{69756F93-23A9-45B3-9416-F2D1A868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50027\OneDrive%20-%20University%20of%20Dundee\Desktop\Research%20and%20devlopment%20skills\Prosthetics\Luke\Solidworks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7</TotalTime>
  <Pages>10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Luke Edgecombe</dc:creator>
  <cp:lastModifiedBy>Luke Edgecombe (Student)</cp:lastModifiedBy>
  <cp:revision>3</cp:revision>
  <dcterms:created xsi:type="dcterms:W3CDTF">2023-12-11T13:42:00Z</dcterms:created>
  <dcterms:modified xsi:type="dcterms:W3CDTF">2023-12-11T13:50:00Z</dcterms:modified>
</cp:coreProperties>
</file>